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0A60" w14:textId="77777777" w:rsidR="00BF3655" w:rsidRDefault="00BF3655" w:rsidP="00BF3655">
      <w:pPr>
        <w:pStyle w:val="Heading1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529C323" w14:textId="77777777" w:rsidR="00BF3655" w:rsidRDefault="00BF3655" w:rsidP="00BF3655">
      <w:pPr>
        <w:pStyle w:val="Heading1"/>
      </w:pPr>
      <w:r>
        <w:t>#include &lt;string&gt;</w:t>
      </w:r>
    </w:p>
    <w:p w14:paraId="5E3013BE" w14:textId="77777777" w:rsidR="00BF3655" w:rsidRDefault="00BF3655" w:rsidP="00BF3655">
      <w:pPr>
        <w:pStyle w:val="Heading1"/>
      </w:pPr>
      <w:r>
        <w:t>using namespace std;</w:t>
      </w:r>
    </w:p>
    <w:p w14:paraId="75724DF1" w14:textId="77777777" w:rsidR="00BF3655" w:rsidRDefault="00BF3655" w:rsidP="00BF3655">
      <w:pPr>
        <w:pStyle w:val="Heading1"/>
      </w:pPr>
    </w:p>
    <w:p w14:paraId="3D25024C" w14:textId="77777777" w:rsidR="00BF3655" w:rsidRDefault="00BF3655" w:rsidP="00BF3655">
      <w:pPr>
        <w:pStyle w:val="Heading1"/>
      </w:pPr>
      <w:r>
        <w:t>const int MAX_ATTEMPTS = 3; // Maximum number of incorrect pin attempts</w:t>
      </w:r>
    </w:p>
    <w:p w14:paraId="4FD5FF3E" w14:textId="77777777" w:rsidR="00BF3655" w:rsidRDefault="00BF3655" w:rsidP="00BF3655">
      <w:pPr>
        <w:pStyle w:val="Heading1"/>
      </w:pPr>
      <w:r>
        <w:t>const int DEFAULT_PIN = 0000; // Default pin</w:t>
      </w:r>
    </w:p>
    <w:p w14:paraId="5FADBAFF" w14:textId="77777777" w:rsidR="00BF3655" w:rsidRDefault="00BF3655" w:rsidP="00BF3655">
      <w:pPr>
        <w:pStyle w:val="Heading1"/>
      </w:pPr>
      <w:r>
        <w:t>const int DEFAULT_BALANCE = 1000; // Default balance</w:t>
      </w:r>
    </w:p>
    <w:p w14:paraId="26EBC1CC" w14:textId="77777777" w:rsidR="00BF3655" w:rsidRDefault="00BF3655" w:rsidP="00BF3655">
      <w:pPr>
        <w:pStyle w:val="Heading1"/>
      </w:pPr>
    </w:p>
    <w:p w14:paraId="3D767DEF" w14:textId="77777777" w:rsidR="00BF3655" w:rsidRDefault="00BF3655" w:rsidP="00BF3655">
      <w:pPr>
        <w:pStyle w:val="Heading1"/>
      </w:pPr>
      <w:r>
        <w:t>// Function to authenticate the user</w:t>
      </w:r>
    </w:p>
    <w:p w14:paraId="05CA16F7" w14:textId="77777777" w:rsidR="00BF3655" w:rsidRDefault="00BF3655" w:rsidP="00BF3655">
      <w:pPr>
        <w:pStyle w:val="Heading1"/>
      </w:pPr>
      <w:r>
        <w:t>bool authenticate(int pin) {</w:t>
      </w:r>
    </w:p>
    <w:p w14:paraId="34DFACBE" w14:textId="77777777" w:rsidR="00BF3655" w:rsidRDefault="00BF3655" w:rsidP="00BF3655">
      <w:pPr>
        <w:pStyle w:val="Heading1"/>
      </w:pPr>
      <w:r>
        <w:t xml:space="preserve">    int attempts = 0;</w:t>
      </w:r>
    </w:p>
    <w:p w14:paraId="03F2B28B" w14:textId="77777777" w:rsidR="00BF3655" w:rsidRDefault="00BF3655" w:rsidP="00BF3655">
      <w:pPr>
        <w:pStyle w:val="Heading1"/>
      </w:pPr>
      <w:r>
        <w:t xml:space="preserve">    while (attempts &lt; MAX_ATTEMPTS) {</w:t>
      </w:r>
    </w:p>
    <w:p w14:paraId="10B836D8" w14:textId="77777777" w:rsidR="00BF3655" w:rsidRDefault="00BF3655" w:rsidP="00BF3655">
      <w:pPr>
        <w:pStyle w:val="Heading1"/>
      </w:pPr>
      <w:r>
        <w:t xml:space="preserve">        if (pin == DEFAULT_PIN) {</w:t>
      </w:r>
    </w:p>
    <w:p w14:paraId="061CC6BA" w14:textId="77777777" w:rsidR="00BF3655" w:rsidRDefault="00BF3655" w:rsidP="00BF3655">
      <w:pPr>
        <w:pStyle w:val="Heading1"/>
      </w:pPr>
      <w:r>
        <w:t xml:space="preserve">            return true;</w:t>
      </w:r>
    </w:p>
    <w:p w14:paraId="19008146" w14:textId="77777777" w:rsidR="00BF3655" w:rsidRDefault="00BF3655" w:rsidP="00BF3655">
      <w:pPr>
        <w:pStyle w:val="Heading1"/>
      </w:pPr>
      <w:r>
        <w:t xml:space="preserve">        } else {</w:t>
      </w:r>
    </w:p>
    <w:p w14:paraId="436C1AA5" w14:textId="77777777" w:rsidR="00BF3655" w:rsidRDefault="00BF3655" w:rsidP="00BF3655">
      <w:pPr>
        <w:pStyle w:val="Heading1"/>
      </w:pPr>
      <w:r>
        <w:t xml:space="preserve">            attempts++;</w:t>
      </w:r>
    </w:p>
    <w:p w14:paraId="2546F8F8" w14:textId="77777777" w:rsidR="00BF3655" w:rsidRDefault="00BF3655" w:rsidP="00BF3655">
      <w:pPr>
        <w:pStyle w:val="Heading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"Incorrect pin. Please try again." &lt;&lt; </w:t>
      </w:r>
      <w:proofErr w:type="spellStart"/>
      <w:r>
        <w:t>endl</w:t>
      </w:r>
      <w:proofErr w:type="spellEnd"/>
      <w:r>
        <w:t>;</w:t>
      </w:r>
    </w:p>
    <w:p w14:paraId="2ECA1172" w14:textId="77777777" w:rsidR="00BF3655" w:rsidRDefault="00BF3655" w:rsidP="00BF3655">
      <w:pPr>
        <w:pStyle w:val="Heading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"Attempts remaining: " &lt;&lt; MAX_ATTEMPTS - attempts &lt;&lt; </w:t>
      </w:r>
      <w:proofErr w:type="spellStart"/>
      <w:r>
        <w:t>endl</w:t>
      </w:r>
      <w:proofErr w:type="spellEnd"/>
      <w:r>
        <w:t>;</w:t>
      </w:r>
    </w:p>
    <w:p w14:paraId="190C039B" w14:textId="77777777" w:rsidR="00BF3655" w:rsidRDefault="00BF3655" w:rsidP="00BF3655">
      <w:pPr>
        <w:pStyle w:val="Heading1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pin: ";</w:t>
      </w:r>
    </w:p>
    <w:p w14:paraId="7CF305D4" w14:textId="77777777" w:rsidR="00BF3655" w:rsidRDefault="00BF3655" w:rsidP="00BF3655">
      <w:pPr>
        <w:pStyle w:val="Heading1"/>
      </w:pPr>
      <w:r>
        <w:t xml:space="preserve">            </w:t>
      </w:r>
      <w:proofErr w:type="spellStart"/>
      <w:r>
        <w:t>cin</w:t>
      </w:r>
      <w:proofErr w:type="spellEnd"/>
      <w:r>
        <w:t xml:space="preserve"> &gt;&gt; pin;</w:t>
      </w:r>
    </w:p>
    <w:p w14:paraId="1233A2E2" w14:textId="77777777" w:rsidR="00BF3655" w:rsidRDefault="00BF3655" w:rsidP="00BF3655">
      <w:pPr>
        <w:pStyle w:val="Heading1"/>
      </w:pPr>
      <w:r>
        <w:t xml:space="preserve">        }</w:t>
      </w:r>
    </w:p>
    <w:p w14:paraId="61FC7E28" w14:textId="77777777" w:rsidR="00BF3655" w:rsidRDefault="00BF3655" w:rsidP="00BF3655">
      <w:pPr>
        <w:pStyle w:val="Heading1"/>
      </w:pPr>
      <w:r>
        <w:t xml:space="preserve">    }</w:t>
      </w:r>
    </w:p>
    <w:p w14:paraId="2E80BE5E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cout</w:t>
      </w:r>
      <w:proofErr w:type="spellEnd"/>
      <w:r>
        <w:t xml:space="preserve"> &lt;&lt; "Maximum number of attempts reached. Exiting program." &lt;&lt; </w:t>
      </w:r>
      <w:proofErr w:type="spellStart"/>
      <w:r>
        <w:t>endl</w:t>
      </w:r>
      <w:proofErr w:type="spellEnd"/>
      <w:r>
        <w:t>;</w:t>
      </w:r>
    </w:p>
    <w:p w14:paraId="1C13DCF7" w14:textId="77777777" w:rsidR="00BF3655" w:rsidRDefault="00BF3655" w:rsidP="00BF3655">
      <w:pPr>
        <w:pStyle w:val="Heading1"/>
      </w:pPr>
      <w:r>
        <w:t xml:space="preserve">    return false;</w:t>
      </w:r>
    </w:p>
    <w:p w14:paraId="4110A7C7" w14:textId="77777777" w:rsidR="00BF3655" w:rsidRDefault="00BF3655" w:rsidP="00BF3655">
      <w:pPr>
        <w:pStyle w:val="Heading1"/>
      </w:pPr>
      <w:r>
        <w:t>}</w:t>
      </w:r>
    </w:p>
    <w:p w14:paraId="3701520A" w14:textId="77777777" w:rsidR="00BF3655" w:rsidRDefault="00BF3655" w:rsidP="00BF3655">
      <w:pPr>
        <w:pStyle w:val="Heading1"/>
      </w:pPr>
    </w:p>
    <w:p w14:paraId="48B50DD1" w14:textId="77777777" w:rsidR="00BF3655" w:rsidRDefault="00BF3655" w:rsidP="00BF3655">
      <w:pPr>
        <w:pStyle w:val="Heading1"/>
      </w:pPr>
      <w:r>
        <w:t>// Function to reset or change the pin</w:t>
      </w:r>
    </w:p>
    <w:p w14:paraId="64DFF001" w14:textId="77777777" w:rsidR="00BF3655" w:rsidRDefault="00BF3655" w:rsidP="00BF3655">
      <w:pPr>
        <w:pStyle w:val="Heading1"/>
      </w:pPr>
      <w:r>
        <w:t>void resetPin(int &amp;pin) {</w:t>
      </w:r>
    </w:p>
    <w:p w14:paraId="7E073179" w14:textId="77777777" w:rsidR="00BF3655" w:rsidRDefault="00BF3655" w:rsidP="00BF3655">
      <w:pPr>
        <w:pStyle w:val="Heading1"/>
      </w:pPr>
      <w:r>
        <w:t xml:space="preserve">    int newPin;</w:t>
      </w:r>
    </w:p>
    <w:p w14:paraId="7501EA5C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new pin: ";</w:t>
      </w:r>
    </w:p>
    <w:p w14:paraId="6588D1EB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cin</w:t>
      </w:r>
      <w:proofErr w:type="spellEnd"/>
      <w:r>
        <w:t xml:space="preserve"> &gt;&gt; newPin;</w:t>
      </w:r>
    </w:p>
    <w:p w14:paraId="4CEA0002" w14:textId="77777777" w:rsidR="00BF3655" w:rsidRDefault="00BF3655" w:rsidP="00BF3655">
      <w:pPr>
        <w:pStyle w:val="Heading1"/>
      </w:pPr>
      <w:r>
        <w:t xml:space="preserve">    pin = newPin;</w:t>
      </w:r>
    </w:p>
    <w:p w14:paraId="480F2C2F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cout</w:t>
      </w:r>
      <w:proofErr w:type="spellEnd"/>
      <w:r>
        <w:t xml:space="preserve"> &lt;&lt; "Pin successfully changed." &lt;&lt; </w:t>
      </w:r>
      <w:proofErr w:type="spellStart"/>
      <w:r>
        <w:t>endl</w:t>
      </w:r>
      <w:proofErr w:type="spellEnd"/>
      <w:r>
        <w:t>;</w:t>
      </w:r>
    </w:p>
    <w:p w14:paraId="091EF0A7" w14:textId="77777777" w:rsidR="00BF3655" w:rsidRDefault="00BF3655" w:rsidP="00BF3655">
      <w:pPr>
        <w:pStyle w:val="Heading1"/>
      </w:pPr>
      <w:r>
        <w:t>}</w:t>
      </w:r>
    </w:p>
    <w:p w14:paraId="0302E786" w14:textId="77777777" w:rsidR="00BF3655" w:rsidRDefault="00BF3655" w:rsidP="00BF3655">
      <w:pPr>
        <w:pStyle w:val="Heading1"/>
      </w:pPr>
    </w:p>
    <w:p w14:paraId="2178C3A4" w14:textId="77777777" w:rsidR="00BF3655" w:rsidRDefault="00BF3655" w:rsidP="00BF3655">
      <w:pPr>
        <w:pStyle w:val="Heading1"/>
      </w:pPr>
      <w:r>
        <w:t>// Function to check the balance</w:t>
      </w:r>
    </w:p>
    <w:p w14:paraId="30F63AC1" w14:textId="77777777" w:rsidR="00BF3655" w:rsidRDefault="00BF3655" w:rsidP="00BF3655">
      <w:pPr>
        <w:pStyle w:val="Heading1"/>
      </w:pPr>
      <w:r>
        <w:t>void checkBalance(int balance) {</w:t>
      </w:r>
    </w:p>
    <w:p w14:paraId="7138D63A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cout</w:t>
      </w:r>
      <w:proofErr w:type="spellEnd"/>
      <w:r>
        <w:t xml:space="preserve"> &lt;&lt; "Current balance: $" &lt;&lt; balance &lt;&lt; </w:t>
      </w:r>
      <w:proofErr w:type="spellStart"/>
      <w:r>
        <w:t>endl</w:t>
      </w:r>
      <w:proofErr w:type="spellEnd"/>
      <w:r>
        <w:t>;</w:t>
      </w:r>
    </w:p>
    <w:p w14:paraId="2C7F604A" w14:textId="77777777" w:rsidR="00BF3655" w:rsidRDefault="00BF3655" w:rsidP="00BF3655">
      <w:pPr>
        <w:pStyle w:val="Heading1"/>
      </w:pPr>
      <w:r>
        <w:t>}</w:t>
      </w:r>
    </w:p>
    <w:p w14:paraId="2D9DBC0B" w14:textId="77777777" w:rsidR="00BF3655" w:rsidRDefault="00BF3655" w:rsidP="00BF3655">
      <w:pPr>
        <w:pStyle w:val="Heading1"/>
      </w:pPr>
    </w:p>
    <w:p w14:paraId="1743BE93" w14:textId="77777777" w:rsidR="00BF3655" w:rsidRDefault="00BF3655" w:rsidP="00BF3655">
      <w:pPr>
        <w:pStyle w:val="Heading1"/>
      </w:pPr>
      <w:r>
        <w:t>// Function to send money</w:t>
      </w:r>
    </w:p>
    <w:p w14:paraId="1CF2D94F" w14:textId="77777777" w:rsidR="00BF3655" w:rsidRDefault="00BF3655" w:rsidP="00BF3655">
      <w:pPr>
        <w:pStyle w:val="Heading1"/>
      </w:pPr>
      <w:r>
        <w:t>void sendMoney(int &amp;balance) {</w:t>
      </w:r>
    </w:p>
    <w:p w14:paraId="2B875F40" w14:textId="77777777" w:rsidR="00BF3655" w:rsidRDefault="00BF3655" w:rsidP="00BF3655">
      <w:pPr>
        <w:pStyle w:val="Heading1"/>
      </w:pPr>
      <w:r>
        <w:t xml:space="preserve">    int amount;</w:t>
      </w:r>
    </w:p>
    <w:p w14:paraId="035DF2E5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amount to send: $";</w:t>
      </w:r>
    </w:p>
    <w:p w14:paraId="463BEA19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cin</w:t>
      </w:r>
      <w:proofErr w:type="spellEnd"/>
      <w:r>
        <w:t xml:space="preserve"> &gt;&gt; amount;</w:t>
      </w:r>
    </w:p>
    <w:p w14:paraId="03908FB0" w14:textId="77777777" w:rsidR="00BF3655" w:rsidRDefault="00BF3655" w:rsidP="00BF3655">
      <w:pPr>
        <w:pStyle w:val="Heading1"/>
      </w:pPr>
      <w:r>
        <w:t xml:space="preserve">    if (amount &gt; balance) {</w:t>
      </w:r>
    </w:p>
    <w:p w14:paraId="5BE4F4CE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"Insufficient funds." &lt;&lt; </w:t>
      </w:r>
      <w:proofErr w:type="spellStart"/>
      <w:r>
        <w:t>endl</w:t>
      </w:r>
      <w:proofErr w:type="spellEnd"/>
      <w:r>
        <w:t>;</w:t>
      </w:r>
    </w:p>
    <w:p w14:paraId="79906091" w14:textId="77777777" w:rsidR="00BF3655" w:rsidRDefault="00BF3655" w:rsidP="00BF3655">
      <w:pPr>
        <w:pStyle w:val="Heading1"/>
      </w:pPr>
      <w:r>
        <w:t xml:space="preserve">    } else {</w:t>
      </w:r>
    </w:p>
    <w:p w14:paraId="32D5A3CC" w14:textId="77777777" w:rsidR="00BF3655" w:rsidRDefault="00BF3655" w:rsidP="00BF3655">
      <w:pPr>
        <w:pStyle w:val="Heading1"/>
      </w:pPr>
      <w:r>
        <w:t xml:space="preserve">        balance -= amount;</w:t>
      </w:r>
    </w:p>
    <w:p w14:paraId="48F98C2C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"Money sent successfully." &lt;&lt; </w:t>
      </w:r>
      <w:proofErr w:type="spellStart"/>
      <w:r>
        <w:t>endl</w:t>
      </w:r>
      <w:proofErr w:type="spellEnd"/>
      <w:r>
        <w:t>;</w:t>
      </w:r>
    </w:p>
    <w:p w14:paraId="28833D44" w14:textId="77777777" w:rsidR="00BF3655" w:rsidRDefault="00BF3655" w:rsidP="00BF3655">
      <w:pPr>
        <w:pStyle w:val="Heading1"/>
      </w:pPr>
      <w:r>
        <w:t xml:space="preserve">    }</w:t>
      </w:r>
    </w:p>
    <w:p w14:paraId="4DD225E8" w14:textId="77777777" w:rsidR="00BF3655" w:rsidRDefault="00BF3655" w:rsidP="00BF3655">
      <w:pPr>
        <w:pStyle w:val="Heading1"/>
      </w:pPr>
      <w:r>
        <w:t>}</w:t>
      </w:r>
    </w:p>
    <w:p w14:paraId="120504B5" w14:textId="77777777" w:rsidR="00BF3655" w:rsidRDefault="00BF3655" w:rsidP="00BF3655">
      <w:pPr>
        <w:pStyle w:val="Heading1"/>
      </w:pPr>
    </w:p>
    <w:p w14:paraId="65925BE8" w14:textId="77777777" w:rsidR="00BF3655" w:rsidRDefault="00BF3655" w:rsidP="00BF3655">
      <w:pPr>
        <w:pStyle w:val="Heading1"/>
      </w:pPr>
      <w:r>
        <w:t>int main() {</w:t>
      </w:r>
    </w:p>
    <w:p w14:paraId="3ADCD06A" w14:textId="77777777" w:rsidR="00BF3655" w:rsidRDefault="00BF3655" w:rsidP="00BF3655">
      <w:pPr>
        <w:pStyle w:val="Heading1"/>
      </w:pPr>
      <w:r>
        <w:t xml:space="preserve">    int pin = DEFAULT_PIN;</w:t>
      </w:r>
    </w:p>
    <w:p w14:paraId="44343305" w14:textId="77777777" w:rsidR="00BF3655" w:rsidRDefault="00BF3655" w:rsidP="00BF3655">
      <w:pPr>
        <w:pStyle w:val="Heading1"/>
      </w:pPr>
      <w:r>
        <w:t xml:space="preserve">    int balance = DEFAULT_BALANCE;</w:t>
      </w:r>
    </w:p>
    <w:p w14:paraId="21962FB8" w14:textId="77777777" w:rsidR="00BF3655" w:rsidRDefault="00BF3655" w:rsidP="00BF3655">
      <w:pPr>
        <w:pStyle w:val="Heading1"/>
      </w:pPr>
      <w:r>
        <w:t xml:space="preserve">    int option;</w:t>
      </w:r>
    </w:p>
    <w:p w14:paraId="19B164B6" w14:textId="77777777" w:rsidR="00BF3655" w:rsidRDefault="00BF3655" w:rsidP="00BF3655">
      <w:pPr>
        <w:pStyle w:val="Heading1"/>
      </w:pPr>
    </w:p>
    <w:p w14:paraId="45715CCE" w14:textId="77777777" w:rsidR="00BF3655" w:rsidRDefault="00BF3655" w:rsidP="00BF3655">
      <w:pPr>
        <w:pStyle w:val="Heading1"/>
      </w:pPr>
      <w:r>
        <w:t xml:space="preserve">    </w:t>
      </w:r>
      <w:proofErr w:type="spellStart"/>
      <w:r>
        <w:t>cout</w:t>
      </w:r>
      <w:proofErr w:type="spellEnd"/>
      <w:r>
        <w:t xml:space="preserve"> &lt;&lt; "Welcome to the banking system." &lt;&lt; </w:t>
      </w:r>
      <w:proofErr w:type="spellStart"/>
      <w:r>
        <w:t>endl</w:t>
      </w:r>
      <w:proofErr w:type="spellEnd"/>
      <w:r>
        <w:t>;</w:t>
      </w:r>
    </w:p>
    <w:p w14:paraId="290217A4" w14:textId="77777777" w:rsidR="00BF3655" w:rsidRDefault="00BF3655" w:rsidP="00BF3655">
      <w:pPr>
        <w:pStyle w:val="Heading1"/>
      </w:pPr>
    </w:p>
    <w:p w14:paraId="5051A906" w14:textId="77777777" w:rsidR="00BF3655" w:rsidRDefault="00BF3655" w:rsidP="00BF3655">
      <w:pPr>
        <w:pStyle w:val="Heading1"/>
      </w:pPr>
      <w:r>
        <w:t xml:space="preserve">    while (authenticate(pin)) {</w:t>
      </w:r>
    </w:p>
    <w:p w14:paraId="67CE18BA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"Select an option:" &lt;&lt; </w:t>
      </w:r>
      <w:proofErr w:type="spellStart"/>
      <w:r>
        <w:t>endl</w:t>
      </w:r>
      <w:proofErr w:type="spellEnd"/>
      <w:r>
        <w:t>;</w:t>
      </w:r>
    </w:p>
    <w:p w14:paraId="689797B2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"1. Reset/Change Pin" &lt;&lt; </w:t>
      </w:r>
      <w:proofErr w:type="spellStart"/>
      <w:r>
        <w:t>endl</w:t>
      </w:r>
      <w:proofErr w:type="spellEnd"/>
      <w:r>
        <w:t>;</w:t>
      </w:r>
    </w:p>
    <w:p w14:paraId="1AA378BC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"2. Check Balance" &lt;&lt; </w:t>
      </w:r>
      <w:proofErr w:type="spellStart"/>
      <w:r>
        <w:t>endl</w:t>
      </w:r>
      <w:proofErr w:type="spellEnd"/>
      <w:r>
        <w:t>;</w:t>
      </w:r>
    </w:p>
    <w:p w14:paraId="0C5B7B73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"3. Send Money" &lt;&lt; </w:t>
      </w:r>
      <w:proofErr w:type="spellStart"/>
      <w:r>
        <w:t>endl</w:t>
      </w:r>
      <w:proofErr w:type="spellEnd"/>
      <w:r>
        <w:t>;</w:t>
      </w:r>
    </w:p>
    <w:p w14:paraId="2C9B9244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14:paraId="674709FA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option: ";</w:t>
      </w:r>
    </w:p>
    <w:p w14:paraId="2B569C68" w14:textId="77777777" w:rsidR="00BF3655" w:rsidRDefault="00BF3655" w:rsidP="00BF3655">
      <w:pPr>
        <w:pStyle w:val="Heading1"/>
      </w:pPr>
      <w:r>
        <w:t xml:space="preserve">        </w:t>
      </w:r>
      <w:proofErr w:type="spellStart"/>
      <w:r>
        <w:t>cin</w:t>
      </w:r>
      <w:proofErr w:type="spellEnd"/>
      <w:r>
        <w:t xml:space="preserve"> &gt;&gt; option;</w:t>
      </w:r>
    </w:p>
    <w:p w14:paraId="34BAFA6E" w14:textId="77777777" w:rsidR="00BF3655" w:rsidRDefault="00BF3655" w:rsidP="00BF3655">
      <w:pPr>
        <w:pStyle w:val="Heading1"/>
      </w:pPr>
    </w:p>
    <w:p w14:paraId="04260DBB" w14:textId="77777777" w:rsidR="00BF3655" w:rsidRDefault="00BF3655" w:rsidP="00BF3655">
      <w:pPr>
        <w:pStyle w:val="Heading1"/>
      </w:pPr>
      <w:r>
        <w:t xml:space="preserve">        switch (option) {</w:t>
      </w:r>
    </w:p>
    <w:p w14:paraId="42E96226" w14:textId="77777777" w:rsidR="00BF3655" w:rsidRDefault="00BF3655" w:rsidP="00BF3655">
      <w:pPr>
        <w:pStyle w:val="Heading1"/>
      </w:pPr>
      <w:r>
        <w:t xml:space="preserve">            case 1:</w:t>
      </w:r>
    </w:p>
    <w:p w14:paraId="0E6733E2" w14:textId="77777777" w:rsidR="00BF3655" w:rsidRDefault="00BF3655" w:rsidP="00BF3655">
      <w:pPr>
        <w:pStyle w:val="Heading1"/>
      </w:pPr>
      <w:r>
        <w:t xml:space="preserve">                resetPin(pin);</w:t>
      </w:r>
    </w:p>
    <w:p w14:paraId="283E240B" w14:textId="77777777" w:rsidR="00BF3655" w:rsidRDefault="00BF3655" w:rsidP="00BF3655">
      <w:pPr>
        <w:pStyle w:val="Heading1"/>
      </w:pPr>
      <w:r>
        <w:t xml:space="preserve">                break;</w:t>
      </w:r>
    </w:p>
    <w:p w14:paraId="72F983A6" w14:textId="77777777" w:rsidR="00BF3655" w:rsidRDefault="00BF3655" w:rsidP="00BF3655">
      <w:pPr>
        <w:pStyle w:val="Heading1"/>
      </w:pPr>
      <w:r>
        <w:t xml:space="preserve">            case 2:</w:t>
      </w:r>
    </w:p>
    <w:p w14:paraId="693C6659" w14:textId="77777777" w:rsidR="00BF3655" w:rsidRDefault="00BF3655" w:rsidP="00BF3655">
      <w:pPr>
        <w:pStyle w:val="Heading1"/>
      </w:pPr>
      <w:r>
        <w:t xml:space="preserve">                checkBalance(balance);</w:t>
      </w:r>
    </w:p>
    <w:p w14:paraId="4D2F45AA" w14:textId="77777777" w:rsidR="00BF3655" w:rsidRDefault="00BF3655" w:rsidP="00BF3655">
      <w:pPr>
        <w:pStyle w:val="Heading1"/>
      </w:pPr>
      <w:r>
        <w:t xml:space="preserve">                break;</w:t>
      </w:r>
    </w:p>
    <w:p w14:paraId="299062BA" w14:textId="77777777" w:rsidR="00BF3655" w:rsidRDefault="00BF3655" w:rsidP="00BF3655">
      <w:pPr>
        <w:pStyle w:val="Heading1"/>
      </w:pPr>
      <w:r>
        <w:t xml:space="preserve">            case 3:</w:t>
      </w:r>
    </w:p>
    <w:p w14:paraId="2328367D" w14:textId="77777777" w:rsidR="00BF3655" w:rsidRDefault="00BF3655" w:rsidP="00BF3655">
      <w:pPr>
        <w:pStyle w:val="Heading1"/>
      </w:pPr>
      <w:r>
        <w:t xml:space="preserve">                sendMoney(balance);</w:t>
      </w:r>
    </w:p>
    <w:p w14:paraId="58BF26BC" w14:textId="77777777" w:rsidR="00BF3655" w:rsidRDefault="00BF3655" w:rsidP="00BF3655">
      <w:pPr>
        <w:pStyle w:val="Heading1"/>
      </w:pPr>
      <w:r>
        <w:t xml:space="preserve">                break;</w:t>
      </w:r>
    </w:p>
    <w:p w14:paraId="383DE585" w14:textId="77777777" w:rsidR="00BF3655" w:rsidRDefault="00BF3655" w:rsidP="00BF3655">
      <w:pPr>
        <w:pStyle w:val="Heading1"/>
      </w:pPr>
      <w:r>
        <w:t xml:space="preserve">            case 4:</w:t>
      </w:r>
    </w:p>
    <w:p w14:paraId="399AF662" w14:textId="77777777" w:rsidR="00BF3655" w:rsidRDefault="00BF3655" w:rsidP="00BF3655">
      <w:pPr>
        <w:pStyle w:val="Heading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program." &lt;&lt; </w:t>
      </w:r>
      <w:proofErr w:type="spellStart"/>
      <w:r>
        <w:t>endl</w:t>
      </w:r>
      <w:proofErr w:type="spellEnd"/>
      <w:r>
        <w:t>;</w:t>
      </w:r>
    </w:p>
    <w:p w14:paraId="08EAE9FE" w14:textId="77777777" w:rsidR="00BF3655" w:rsidRDefault="00BF3655" w:rsidP="00BF3655">
      <w:pPr>
        <w:pStyle w:val="Heading1"/>
      </w:pPr>
      <w:r>
        <w:t xml:space="preserve">                return 0;</w:t>
      </w:r>
    </w:p>
    <w:p w14:paraId="371F6754" w14:textId="77777777" w:rsidR="00BF3655" w:rsidRDefault="00BF3655" w:rsidP="00BF3655">
      <w:pPr>
        <w:pStyle w:val="Heading1"/>
      </w:pPr>
      <w:r>
        <w:t xml:space="preserve">            default:</w:t>
      </w:r>
    </w:p>
    <w:p w14:paraId="4ACBC1E1" w14:textId="77777777" w:rsidR="00BF3655" w:rsidRDefault="00BF3655" w:rsidP="00BF3655">
      <w:pPr>
        <w:pStyle w:val="Heading1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"Invalid option." &lt;&lt; </w:t>
      </w:r>
      <w:proofErr w:type="spellStart"/>
      <w:r>
        <w:t>endl</w:t>
      </w:r>
      <w:proofErr w:type="spellEnd"/>
      <w:r>
        <w:t>;</w:t>
      </w:r>
    </w:p>
    <w:p w14:paraId="05D9AFB5" w14:textId="77777777" w:rsidR="00BF3655" w:rsidRDefault="00BF3655" w:rsidP="00BF3655">
      <w:pPr>
        <w:pStyle w:val="Heading1"/>
      </w:pPr>
      <w:r>
        <w:t xml:space="preserve">        }</w:t>
      </w:r>
    </w:p>
    <w:p w14:paraId="0B365380" w14:textId="77777777" w:rsidR="00BF3655" w:rsidRDefault="00BF3655" w:rsidP="00BF3655">
      <w:pPr>
        <w:pStyle w:val="Heading1"/>
      </w:pPr>
      <w:r>
        <w:t xml:space="preserve">    }</w:t>
      </w:r>
    </w:p>
    <w:p w14:paraId="3E2E1770" w14:textId="77777777" w:rsidR="00BF3655" w:rsidRDefault="00BF3655" w:rsidP="00BF3655">
      <w:pPr>
        <w:pStyle w:val="Heading1"/>
      </w:pPr>
    </w:p>
    <w:p w14:paraId="0945F789" w14:textId="77777777" w:rsidR="00BF3655" w:rsidRDefault="00BF3655" w:rsidP="00BF3655">
      <w:pPr>
        <w:pStyle w:val="Heading1"/>
      </w:pPr>
      <w:r>
        <w:t xml:space="preserve">    return 0;</w:t>
      </w:r>
    </w:p>
    <w:p w14:paraId="0A20849E" w14:textId="5C36000F" w:rsidR="00272F22" w:rsidRDefault="00BF3655">
      <w:pPr>
        <w:pStyle w:val="Heading2"/>
      </w:pPr>
      <w:r>
        <w:t>}</w:t>
      </w:r>
    </w:p>
    <w:sectPr w:rsidR="00272F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B272" w14:textId="77777777" w:rsidR="00BF3655" w:rsidRDefault="00BF3655">
      <w:pPr>
        <w:spacing w:after="0" w:line="240" w:lineRule="auto"/>
      </w:pPr>
      <w:r>
        <w:separator/>
      </w:r>
    </w:p>
    <w:p w14:paraId="3FA07B35" w14:textId="77777777" w:rsidR="00BF3655" w:rsidRDefault="00BF3655"/>
    <w:p w14:paraId="0AA37826" w14:textId="77777777" w:rsidR="00BF3655" w:rsidRDefault="00BF3655"/>
  </w:endnote>
  <w:endnote w:type="continuationSeparator" w:id="0">
    <w:p w14:paraId="3E146090" w14:textId="77777777" w:rsidR="00BF3655" w:rsidRDefault="00BF3655">
      <w:pPr>
        <w:spacing w:after="0" w:line="240" w:lineRule="auto"/>
      </w:pPr>
      <w:r>
        <w:continuationSeparator/>
      </w:r>
    </w:p>
    <w:p w14:paraId="2EC938CC" w14:textId="77777777" w:rsidR="00BF3655" w:rsidRDefault="00BF3655"/>
    <w:p w14:paraId="7894C4B2" w14:textId="77777777" w:rsidR="00BF3655" w:rsidRDefault="00BF3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2C8B" w14:textId="77777777" w:rsidR="00272F22" w:rsidRDefault="00272F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04F6F" w14:textId="77777777" w:rsidR="00272F22" w:rsidRDefault="00BF36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98A9" w14:textId="77777777" w:rsidR="00272F22" w:rsidRDefault="00272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5AF2" w14:textId="77777777" w:rsidR="00BF3655" w:rsidRDefault="00BF3655">
      <w:pPr>
        <w:spacing w:after="0" w:line="240" w:lineRule="auto"/>
      </w:pPr>
      <w:r>
        <w:separator/>
      </w:r>
    </w:p>
    <w:p w14:paraId="4F89BC92" w14:textId="77777777" w:rsidR="00BF3655" w:rsidRDefault="00BF3655"/>
    <w:p w14:paraId="721411E4" w14:textId="77777777" w:rsidR="00BF3655" w:rsidRDefault="00BF3655"/>
  </w:footnote>
  <w:footnote w:type="continuationSeparator" w:id="0">
    <w:p w14:paraId="09EFDE8A" w14:textId="77777777" w:rsidR="00BF3655" w:rsidRDefault="00BF3655">
      <w:pPr>
        <w:spacing w:after="0" w:line="240" w:lineRule="auto"/>
      </w:pPr>
      <w:r>
        <w:continuationSeparator/>
      </w:r>
    </w:p>
    <w:p w14:paraId="523913AC" w14:textId="77777777" w:rsidR="00BF3655" w:rsidRDefault="00BF3655"/>
    <w:p w14:paraId="72B48885" w14:textId="77777777" w:rsidR="00BF3655" w:rsidRDefault="00BF36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F094" w14:textId="77777777" w:rsidR="00272F22" w:rsidRDefault="00272F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A56A5" w14:textId="77777777" w:rsidR="00272F22" w:rsidRDefault="00272F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D6AB" w14:textId="77777777" w:rsidR="00272F22" w:rsidRDefault="00272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86564">
    <w:abstractNumId w:val="9"/>
  </w:num>
  <w:num w:numId="2" w16cid:durableId="890924321">
    <w:abstractNumId w:val="8"/>
  </w:num>
  <w:num w:numId="3" w16cid:durableId="685328075">
    <w:abstractNumId w:val="7"/>
  </w:num>
  <w:num w:numId="4" w16cid:durableId="2019041578">
    <w:abstractNumId w:val="6"/>
  </w:num>
  <w:num w:numId="5" w16cid:durableId="348870878">
    <w:abstractNumId w:val="5"/>
  </w:num>
  <w:num w:numId="6" w16cid:durableId="1670525189">
    <w:abstractNumId w:val="4"/>
  </w:num>
  <w:num w:numId="7" w16cid:durableId="485513857">
    <w:abstractNumId w:val="3"/>
  </w:num>
  <w:num w:numId="8" w16cid:durableId="1599868255">
    <w:abstractNumId w:val="2"/>
  </w:num>
  <w:num w:numId="9" w16cid:durableId="2046903307">
    <w:abstractNumId w:val="1"/>
  </w:num>
  <w:num w:numId="10" w16cid:durableId="425344836">
    <w:abstractNumId w:val="0"/>
  </w:num>
  <w:num w:numId="11" w16cid:durableId="1924072347">
    <w:abstractNumId w:val="11"/>
  </w:num>
  <w:num w:numId="12" w16cid:durableId="1811555904">
    <w:abstractNumId w:val="9"/>
    <w:lvlOverride w:ilvl="0">
      <w:startOverride w:val="1"/>
    </w:lvlOverride>
  </w:num>
  <w:num w:numId="13" w16cid:durableId="648824826">
    <w:abstractNumId w:val="10"/>
  </w:num>
  <w:num w:numId="14" w16cid:durableId="1427535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55"/>
    <w:rsid w:val="00272F22"/>
    <w:rsid w:val="00B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241D5"/>
  <w15:chartTrackingRefBased/>
  <w15:docId w15:val="{701867E3-FD5B-0A4D-9A1D-3918C48E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573C8BF-9615-054B-A3A9-25D4A7FA28A2%7dtf16392128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{3573C8BF-9615-054B-A3A9-25D4A7FA28A2}tf16392128.dotx</Template>
  <TotalTime>0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Owusu Ansah</dc:creator>
  <cp:keywords/>
  <dc:description/>
  <cp:lastModifiedBy>Prince Owusu Ansah</cp:lastModifiedBy>
  <cp:revision>2</cp:revision>
  <dcterms:created xsi:type="dcterms:W3CDTF">2023-04-12T15:24:00Z</dcterms:created>
  <dcterms:modified xsi:type="dcterms:W3CDTF">2023-04-12T15:24:00Z</dcterms:modified>
</cp:coreProperties>
</file>